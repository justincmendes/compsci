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March 23, 2017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March 23, 2017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5 Activity 1 Program/Question 1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use a binary search to display the first few words of a certain passage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Psalms 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"Which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psalm number would you like to see? (1-99):"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"Psalm Passages"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{2, 4, 7, 8, 12, 16, 18, 22, 23, 26, 29, 33, 37, 40, 44, 49, 58, 63, 68, 71, 81, 86, 94};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two ways"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messianic drama"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nEvening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prayer"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virtuous under persecution"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munificence of the creator"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nAgainst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deceitful world"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nYahweh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my heritage"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triumph for the king"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sufferings and hope of the virtuous 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good shepherd"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blameless"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nHymn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the lord of the storm"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nHymn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Providence"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fate of the virtuous and the wicked"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praise and prayer for help"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nNational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lament"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futility of riches"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Judge of earthly judges"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nDesire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God"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nNational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song of triumph"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old man's prayer"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feast of Tabernacles"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ordeal"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psalmIndex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psalmConnector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"Psalm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"Psalm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found in the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searchForPsalm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//Temporary print for learning purposes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searchForPsalm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searchForPsalm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searchForPsalm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psalmIndex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searchForPsalm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FA7799" w:rsidRDefault="00FA7799" w:rsidP="00FA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6955A1" w:rsidRDefault="00FA7799" w:rsidP="00FA779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FA7799" w:rsidRDefault="00D57E0E" w:rsidP="00FA7799">
      <w:r>
        <w:rPr>
          <w:noProof/>
        </w:rPr>
        <w:drawing>
          <wp:inline distT="0" distB="0" distL="0" distR="0" wp14:anchorId="12CBF38D" wp14:editId="1EE54305">
            <wp:extent cx="35052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0E" w:rsidRDefault="00D57E0E" w:rsidP="00FA7799">
      <w:r>
        <w:rPr>
          <w:noProof/>
        </w:rPr>
        <w:drawing>
          <wp:inline distT="0" distB="0" distL="0" distR="0" wp14:anchorId="1E6DC4A7" wp14:editId="66B103FE">
            <wp:extent cx="26193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1B" w:rsidRDefault="0010511B" w:rsidP="00FA7799">
      <w:bookmarkStart w:id="0" w:name="_GoBack"/>
      <w:bookmarkEnd w:id="0"/>
    </w:p>
    <w:sectPr w:rsidR="0010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99"/>
    <w:rsid w:val="0010511B"/>
    <w:rsid w:val="006955A1"/>
    <w:rsid w:val="00D57E0E"/>
    <w:rsid w:val="00FA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15A79-D632-4D1B-B5ED-08905B9E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FBDB67A9</Template>
  <TotalTime>6</TotalTime>
  <Pages>2</Pages>
  <Words>377</Words>
  <Characters>2150</Characters>
  <Application>Microsoft Office Word</Application>
  <DocSecurity>0</DocSecurity>
  <Lines>17</Lines>
  <Paragraphs>5</Paragraphs>
  <ScaleCrop>false</ScaleCrop>
  <Company>T.C.D.S.B.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Justin C. (Student of Fr Libermann)</dc:creator>
  <cp:keywords/>
  <dc:description/>
  <cp:lastModifiedBy>Mendes, Justin C. (Student of Fr Libermann)</cp:lastModifiedBy>
  <cp:revision>4</cp:revision>
  <dcterms:created xsi:type="dcterms:W3CDTF">2017-03-31T14:49:00Z</dcterms:created>
  <dcterms:modified xsi:type="dcterms:W3CDTF">2017-03-31T14:55:00Z</dcterms:modified>
</cp:coreProperties>
</file>