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Justin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Mendes</w:t>
      </w:r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February 6, 2017</w:t>
      </w:r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Grade 12 Unit 4 Activity 1 Program/Question 1</w:t>
      </w:r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Will show the nth term of the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fibonacci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sequence</w:t>
      </w:r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Fibonacci </w:t>
      </w:r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 Declarations and Initializations</w:t>
      </w:r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fibSequence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"The first nine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fibonacci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numbers are listed as follows:\n1, 1, 2, 3, 5, 8, 13, 21, 34, ...\n\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nWhat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fibonacci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term would you like to see?"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"Input Term"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//Else if because of the else statement always changing 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and 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to 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AT THE END</w:t>
      </w:r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//Addition if condition is because of TEEN numbers ending in 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in sequence</w:t>
      </w:r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10 == 1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10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20)</w:t>
      </w:r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"The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fibonacci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fibonacciTerm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10 == 2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10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20)</w:t>
      </w:r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"The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fibonacci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fibonacciTerm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10 == 3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10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20)</w:t>
      </w:r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"The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fibonacci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fibonacciTerm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"The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fibonacci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fibonacciTerm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else</w:t>
      </w:r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main</w:t>
      </w:r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fibonacciTerm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 xml:space="preserve"> &lt;= 2)</w:t>
      </w:r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fibonacciTerm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 xml:space="preserve"> - 1)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fibonacciTerm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 xml:space="preserve"> - 2); </w:t>
      </w:r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else</w:t>
      </w:r>
    </w:p>
    <w:p w:rsidR="001131A7" w:rsidRDefault="001131A7" w:rsidP="0011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fibonacciTerm</w:t>
      </w:r>
      <w:proofErr w:type="spellEnd"/>
    </w:p>
    <w:p w:rsidR="001131A7" w:rsidRDefault="001131A7" w:rsidP="001131A7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:rsidR="000C6E74" w:rsidRDefault="000C6E74" w:rsidP="001131A7">
      <w:r>
        <w:rPr>
          <w:noProof/>
        </w:rPr>
        <w:drawing>
          <wp:inline distT="0" distB="0" distL="0" distR="0">
            <wp:extent cx="3677163" cy="17814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brecurs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48320" cy="1200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brecursio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05" w:rsidRDefault="00D26605" w:rsidP="00D2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D26605" w:rsidRDefault="00D26605" w:rsidP="00D2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Justin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Mendes</w:t>
      </w:r>
    </w:p>
    <w:p w:rsidR="00D26605" w:rsidRDefault="00D26605" w:rsidP="00D2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February 8, 2016</w:t>
      </w:r>
    </w:p>
    <w:p w:rsidR="00D26605" w:rsidRDefault="00D26605" w:rsidP="00D2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Grade 12 Unit 4 Activity 1 Program/Question 2</w:t>
      </w:r>
    </w:p>
    <w:p w:rsidR="00D26605" w:rsidRDefault="00D26605" w:rsidP="00D2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Program will use recursion to calculate the number of ways to choose r different objects from a set of n objects</w:t>
      </w:r>
    </w:p>
    <w:p w:rsidR="00D26605" w:rsidRDefault="00D26605" w:rsidP="00D2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D26605" w:rsidRDefault="00D26605" w:rsidP="00D2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6605" w:rsidRDefault="00D26605" w:rsidP="00D2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NChooseR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26605" w:rsidRDefault="00D26605" w:rsidP="00D2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26605" w:rsidRDefault="00D26605" w:rsidP="00D2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D26605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D26605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26605" w:rsidRDefault="00D26605" w:rsidP="00D2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26605" w:rsidRDefault="00D26605" w:rsidP="00D2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 Declarations and Initializations</w:t>
      </w:r>
    </w:p>
    <w:p w:rsidR="00D26605" w:rsidRDefault="00D26605" w:rsidP="00D2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objects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6605" w:rsidRDefault="00D26605" w:rsidP="00D2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setOf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"This program will calculate the number of ways\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choose from r different objects from a n set of objects.\n\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many objects would you like to choose?:"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"Input Set"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26605" w:rsidRDefault="00D26605" w:rsidP="00D2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objects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"How many objects are there to choose from?:"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"Input Objects"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26605" w:rsidRDefault="00D26605" w:rsidP="00D2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options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calcFactorial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objects</w:t>
      </w:r>
      <w:r>
        <w:rPr>
          <w:rFonts w:ascii="Consolas" w:hAnsi="Consolas" w:cs="Consolas"/>
          <w:color w:val="000000"/>
          <w:sz w:val="20"/>
          <w:szCs w:val="20"/>
        </w:rPr>
        <w:t>) / 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calcFactorial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*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calcFactorial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objects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26605" w:rsidRDefault="00D26605" w:rsidP="00D2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"There are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ways to choose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objects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objects from a set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options."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6605" w:rsidRDefault="00D26605" w:rsidP="00D2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main</w:t>
      </w:r>
    </w:p>
    <w:p w:rsidR="00D26605" w:rsidRDefault="00D26605" w:rsidP="00D2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calcFactorial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6605" w:rsidRDefault="00D26605" w:rsidP="00D2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26605" w:rsidRDefault="00D26605" w:rsidP="00D2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0)</w:t>
      </w:r>
    </w:p>
    <w:p w:rsidR="00D26605" w:rsidRDefault="00D26605" w:rsidP="00D2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26605" w:rsidRDefault="00D26605" w:rsidP="00D2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D26605" w:rsidRDefault="00D26605" w:rsidP="00D2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:rsidR="00D26605" w:rsidRDefault="00D26605" w:rsidP="00D2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calcFactorial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- 1));</w:t>
      </w:r>
    </w:p>
    <w:p w:rsidR="00D26605" w:rsidRDefault="00D26605" w:rsidP="00D2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calcOptions</w:t>
      </w:r>
      <w:proofErr w:type="spellEnd"/>
    </w:p>
    <w:p w:rsidR="000D6E34" w:rsidRDefault="00D26605" w:rsidP="00D2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:rsidR="00223615" w:rsidRDefault="00223615" w:rsidP="00D2660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68A91D3" wp14:editId="708156B4">
            <wp:extent cx="383857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615" w:rsidRDefault="00223615" w:rsidP="00D2660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586A55E" wp14:editId="3F4B6112">
            <wp:extent cx="3238500" cy="123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615" w:rsidRDefault="00223615" w:rsidP="00D2660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B999F0D" wp14:editId="642B0E44">
            <wp:extent cx="4133850" cy="1200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615" w:rsidRDefault="00223615" w:rsidP="00D26605">
      <w:pPr>
        <w:autoSpaceDE w:val="0"/>
        <w:autoSpaceDN w:val="0"/>
        <w:adjustRightInd w:val="0"/>
        <w:spacing w:after="0" w:line="240" w:lineRule="auto"/>
      </w:pPr>
    </w:p>
    <w:p w:rsidR="00D80BC5" w:rsidRDefault="00D80BC5" w:rsidP="00D8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D80BC5" w:rsidRDefault="00D80BC5" w:rsidP="00D8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Justin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Mendes</w:t>
      </w:r>
    </w:p>
    <w:p w:rsidR="00D80BC5" w:rsidRDefault="00D80BC5" w:rsidP="00D8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February 10, 2017</w:t>
      </w:r>
    </w:p>
    <w:p w:rsidR="00D80BC5" w:rsidRDefault="00D80BC5" w:rsidP="00D8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Grade 12 Unit 4 Activity 1 Program/Question 3</w:t>
      </w:r>
    </w:p>
    <w:p w:rsidR="00D80BC5" w:rsidRDefault="00D80BC5" w:rsidP="00D8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program will reduce a fraction using 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gcd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found by recursion</w:t>
      </w:r>
    </w:p>
    <w:p w:rsidR="00D80BC5" w:rsidRDefault="00D80BC5" w:rsidP="00D8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D80BC5" w:rsidRDefault="00D80BC5" w:rsidP="00D8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BC5" w:rsidRDefault="00D80BC5" w:rsidP="00D8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ReduceFraction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80BC5" w:rsidRDefault="00D80BC5" w:rsidP="00D8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80BC5" w:rsidRDefault="00D80BC5" w:rsidP="00D8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D80BC5" w:rsidRDefault="00D80BC5" w:rsidP="00D8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80BC5" w:rsidRDefault="00D80BC5" w:rsidP="00D8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 Declarations and Initializations</w:t>
      </w:r>
    </w:p>
    <w:p w:rsidR="00D80BC5" w:rsidRDefault="00D80BC5" w:rsidP="00D8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BC5" w:rsidRDefault="00D80BC5" w:rsidP="00D8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numerator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"Please enter the numerator for your fraction:"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"Input Numerator"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80BC5" w:rsidRDefault="00D80BC5" w:rsidP="00D8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denominator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"Please enter the denominator for your fraction:"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"Input Denominator"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80BC5" w:rsidRDefault="00D80BC5" w:rsidP="00D8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gcd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checkGCD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BC5" w:rsidRDefault="00D80BC5" w:rsidP="00D8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"The fraction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has a GCD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and can be reduced to: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BC5" w:rsidRDefault="00D80BC5" w:rsidP="00D8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main</w:t>
      </w:r>
    </w:p>
    <w:p w:rsidR="00D80BC5" w:rsidRDefault="00D80BC5" w:rsidP="00D8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80BC5" w:rsidRDefault="00D80BC5" w:rsidP="00D8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80BC5" w:rsidRDefault="00D80BC5" w:rsidP="00D8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D80BC5" w:rsidRDefault="00D80BC5" w:rsidP="00D8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80BC5" w:rsidRDefault="00D80BC5" w:rsidP="00D8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BC5" w:rsidRDefault="00D80BC5" w:rsidP="00D8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:rsidR="00D80BC5" w:rsidRDefault="00D80BC5" w:rsidP="00D8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checkGCD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color w:val="6A3E3E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r>
        <w:rPr>
          <w:rFonts w:ascii="Consolas" w:hAnsi="Consolas" w:cs="Consolas"/>
          <w:color w:val="6A3E3E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80BC5" w:rsidRDefault="00D80BC5" w:rsidP="00D8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findGCD</w:t>
      </w:r>
      <w:proofErr w:type="spellEnd"/>
    </w:p>
    <w:p w:rsidR="00223615" w:rsidRDefault="00D80BC5" w:rsidP="00D8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:rsidR="00D80BC5" w:rsidRDefault="00D80BC5" w:rsidP="00D80BC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B70B973" wp14:editId="6E873CC1">
            <wp:extent cx="3162300" cy="1238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C5" w:rsidRDefault="00D80BC5" w:rsidP="00D80BC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2989251" wp14:editId="52225A80">
            <wp:extent cx="3295650" cy="1266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C5" w:rsidRDefault="00D80BC5" w:rsidP="00D80BC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C823EF7" wp14:editId="26CDB814">
            <wp:extent cx="3943350" cy="1228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0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E74"/>
    <w:rsid w:val="000C6E74"/>
    <w:rsid w:val="000D6E34"/>
    <w:rsid w:val="001131A7"/>
    <w:rsid w:val="00223615"/>
    <w:rsid w:val="002B71CC"/>
    <w:rsid w:val="005D2D38"/>
    <w:rsid w:val="007F3C6F"/>
    <w:rsid w:val="00C27882"/>
    <w:rsid w:val="00C73E60"/>
    <w:rsid w:val="00D26605"/>
    <w:rsid w:val="00D8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69475-13B3-436C-B40D-7D7ECABA4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B65B22AC</Template>
  <TotalTime>85</TotalTime>
  <Pages>4</Pages>
  <Words>610</Words>
  <Characters>3480</Characters>
  <Application>Microsoft Office Word</Application>
  <DocSecurity>0</DocSecurity>
  <Lines>29</Lines>
  <Paragraphs>8</Paragraphs>
  <ScaleCrop>false</ScaleCrop>
  <Company>T.C.D.S.B.</Company>
  <LinksUpToDate>false</LinksUpToDate>
  <CharactersWithSpaces>4082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Mendes, Justin C. (Student of Fr Libermann)</dc:creator>
  <cp:keywords/>
  <dc:description/>
  <cp:lastModifiedBy>Mendes, Justin C. (Student of Fr Libermann)</cp:lastModifiedBy>
  <cp:revision>13</cp:revision>
  <dcterms:created xsi:type="dcterms:W3CDTF">2017-02-08T15:33:00Z</dcterms:created>
  <dcterms:modified xsi:type="dcterms:W3CDTF">2017-02-10T16:05:00Z</dcterms:modified>
</cp:coreProperties>
</file>